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4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1E0" w:firstRow="1" w:lastRow="1" w:firstColumn="1" w:lastColumn="1" w:noHBand="0" w:noVBand="0"/>
      </w:tblPr>
      <w:tblGrid>
        <w:gridCol w:w="2220"/>
        <w:gridCol w:w="3596"/>
        <w:gridCol w:w="1380"/>
        <w:gridCol w:w="3608"/>
      </w:tblGrid>
      <w:tr w:rsidR="00000F60" w:rsidRPr="006F78F8" w14:paraId="64CFA958" w14:textId="77777777" w:rsidTr="00000F60">
        <w:trPr>
          <w:trHeight w:val="288"/>
          <w:jc w:val="center"/>
        </w:trPr>
        <w:tc>
          <w:tcPr>
            <w:tcW w:w="2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801974B" w14:textId="6F52EA54" w:rsidR="00000F60" w:rsidRPr="006F78F8" w:rsidRDefault="00000F60" w:rsidP="00000F60">
            <w:pPr>
              <w:pStyle w:val="Text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Style w:val="Heading2Char"/>
                <w:rFonts w:ascii="Arial" w:hAnsi="Arial" w:cs="Arial"/>
                <w:sz w:val="20"/>
                <w:szCs w:val="20"/>
              </w:rPr>
              <w:t>Protocol Title:</w:t>
            </w:r>
            <w:r w:rsidR="00FA1C74">
              <w:rPr>
                <w:rStyle w:val="Heading2Char"/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84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15F11E" w14:textId="24501805" w:rsidR="00000F60" w:rsidRPr="00FA1C74" w:rsidRDefault="00A11535" w:rsidP="00FA1C7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t>A Pilot Study Assessing Heart Rate Decay during Exercise Recovery in a Healthy Population with Vibratory Stimulation</w:t>
            </w:r>
          </w:p>
        </w:tc>
      </w:tr>
      <w:tr w:rsidR="00466D9B" w:rsidRPr="006F78F8" w14:paraId="69471DB0" w14:textId="77777777" w:rsidTr="00000F60">
        <w:trPr>
          <w:trHeight w:val="288"/>
          <w:jc w:val="center"/>
        </w:trPr>
        <w:tc>
          <w:tcPr>
            <w:tcW w:w="2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DA07D93" w14:textId="77777777" w:rsidR="00466D9B" w:rsidRPr="006F78F8" w:rsidRDefault="00466D9B" w:rsidP="00000F6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>Protocol Number:</w:t>
            </w:r>
          </w:p>
        </w:tc>
        <w:tc>
          <w:tcPr>
            <w:tcW w:w="3596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0FE2107" w14:textId="002DEE4B" w:rsidR="00466D9B" w:rsidRPr="00000F60" w:rsidRDefault="00A11535" w:rsidP="00000F60">
            <w:pPr>
              <w:pStyle w:val="ListParagraph"/>
              <w:tabs>
                <w:tab w:val="center" w:pos="4320"/>
                <w:tab w:val="right" w:pos="8640"/>
              </w:tabs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  <w:r>
              <w:t>SRC-AI-MoonshotExerc-2019-10712</w:t>
            </w:r>
          </w:p>
        </w:tc>
        <w:tc>
          <w:tcPr>
            <w:tcW w:w="49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460554" w14:textId="77777777" w:rsidR="00466D9B" w:rsidRPr="006F78F8" w:rsidRDefault="00466D9B" w:rsidP="00434EDF">
            <w:pPr>
              <w:pStyle w:val="Text"/>
              <w:rPr>
                <w:rFonts w:ascii="Arial" w:hAnsi="Arial" w:cs="Arial"/>
                <w:b/>
                <w:sz w:val="20"/>
                <w:szCs w:val="20"/>
              </w:rPr>
            </w:pPr>
            <w:r w:rsidRPr="006F78F8">
              <w:rPr>
                <w:rFonts w:ascii="Arial" w:hAnsi="Arial" w:cs="Arial"/>
                <w:b/>
                <w:sz w:val="20"/>
                <w:szCs w:val="20"/>
              </w:rPr>
              <w:t>Date of Event:</w:t>
            </w:r>
            <w:r w:rsidR="00000F6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466D9B" w:rsidRPr="006F78F8" w14:paraId="4C9BD359" w14:textId="77777777" w:rsidTr="00000F60">
        <w:trPr>
          <w:trHeight w:val="288"/>
          <w:jc w:val="center"/>
        </w:trPr>
        <w:tc>
          <w:tcPr>
            <w:tcW w:w="2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84ACF4A" w14:textId="77777777" w:rsidR="00466D9B" w:rsidRPr="006F78F8" w:rsidRDefault="00466D9B" w:rsidP="00434ED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>Participant ID:</w:t>
            </w:r>
            <w:r w:rsidR="00C25B9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596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8FF285F" w14:textId="77777777" w:rsidR="00466D9B" w:rsidRPr="00000F60" w:rsidRDefault="00466D9B" w:rsidP="00000F60">
            <w:pPr>
              <w:pStyle w:val="Text"/>
              <w:rPr>
                <w:rFonts w:ascii="Arial" w:hAnsi="Arial" w:cs="Arial"/>
                <w:sz w:val="20"/>
              </w:rPr>
            </w:pPr>
          </w:p>
        </w:tc>
        <w:tc>
          <w:tcPr>
            <w:tcW w:w="498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FBC79DD" w14:textId="3376CBDD" w:rsidR="00466D9B" w:rsidRPr="006F78F8" w:rsidRDefault="00466D9B" w:rsidP="00434EDF">
            <w:pPr>
              <w:pStyle w:val="Text"/>
              <w:rPr>
                <w:rFonts w:ascii="Arial" w:hAnsi="Arial" w:cs="Arial"/>
                <w:b/>
                <w:sz w:val="20"/>
                <w:szCs w:val="20"/>
              </w:rPr>
            </w:pPr>
            <w:r>
              <w:t>Site Name:   Philips (Pittsburgh, PA)</w:t>
            </w:r>
          </w:p>
        </w:tc>
      </w:tr>
      <w:tr w:rsidR="004734AB" w:rsidRPr="006F78F8" w14:paraId="7694109C" w14:textId="77777777" w:rsidTr="00DE1496">
        <w:trPr>
          <w:trHeight w:hRule="exact" w:val="216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107E2CA" w14:textId="77777777" w:rsidR="004734AB" w:rsidRPr="006F78F8" w:rsidRDefault="004734AB" w:rsidP="004734AB">
            <w:pPr>
              <w:pStyle w:val="Text"/>
              <w:rPr>
                <w:rFonts w:ascii="Arial" w:hAnsi="Arial" w:cs="Arial"/>
              </w:rPr>
            </w:pPr>
          </w:p>
        </w:tc>
      </w:tr>
      <w:tr w:rsidR="003063D8" w:rsidRPr="006F78F8" w14:paraId="33E75EE4" w14:textId="77777777" w:rsidTr="00DE1496">
        <w:trPr>
          <w:trHeight w:hRule="exact" w:val="346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94E177A" w14:textId="77777777" w:rsidR="003063D8" w:rsidRPr="006F78F8" w:rsidRDefault="00DE1496" w:rsidP="00356DC5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 xml:space="preserve">SECTION 1 – THE </w:t>
            </w:r>
            <w:r w:rsidR="00466D9B" w:rsidRPr="006F78F8"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</w:tr>
      <w:tr w:rsidR="004734AB" w:rsidRPr="006F78F8" w14:paraId="2574FB3D" w14:textId="77777777" w:rsidTr="00DE1496">
        <w:trPr>
          <w:trHeight w:hRule="exact" w:val="216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E3013D0" w14:textId="77777777" w:rsidR="004734AB" w:rsidRPr="006F78F8" w:rsidRDefault="004734AB" w:rsidP="00356DC5">
            <w:pPr>
              <w:pStyle w:val="Heading3"/>
              <w:rPr>
                <w:rFonts w:ascii="Arial" w:hAnsi="Arial" w:cs="Arial"/>
              </w:rPr>
            </w:pPr>
          </w:p>
        </w:tc>
      </w:tr>
      <w:tr w:rsidR="00D3590D" w:rsidRPr="006F78F8" w14:paraId="3F791B19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13D7237C" w14:textId="77777777" w:rsidR="00D3590D" w:rsidRPr="006F78F8" w:rsidRDefault="00466D9B" w:rsidP="0068599D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>Description of event</w:t>
            </w:r>
            <w:r w:rsidR="00A37DFD" w:rsidRPr="006F78F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D3590D" w:rsidRPr="006F78F8" w14:paraId="6269B114" w14:textId="77777777" w:rsidTr="00335BD2">
        <w:trPr>
          <w:trHeight w:val="720"/>
          <w:jc w:val="center"/>
        </w:trPr>
        <w:tc>
          <w:tcPr>
            <w:tcW w:w="10804" w:type="dxa"/>
            <w:gridSpan w:val="4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41159C3" w14:textId="77777777" w:rsidR="00D3590D" w:rsidRPr="006F78F8" w:rsidRDefault="00D3590D" w:rsidP="006C4C4D">
            <w:pPr>
              <w:pStyle w:val="Text"/>
              <w:rPr>
                <w:rFonts w:ascii="Arial" w:hAnsi="Arial" w:cs="Arial"/>
              </w:rPr>
            </w:pPr>
          </w:p>
          <w:p w14:paraId="48AD52D9" w14:textId="77777777" w:rsidR="005872C7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3C5033D6" w14:textId="77777777" w:rsidR="00335BD2" w:rsidRPr="00C25B90" w:rsidRDefault="00335BD2" w:rsidP="006C4C4D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</w:p>
          <w:p w14:paraId="6BE16CE2" w14:textId="77777777" w:rsidR="005872C7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421B19A1" w14:textId="77777777" w:rsidR="00335BD2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24B31553" w14:textId="77777777" w:rsidR="00335BD2" w:rsidRPr="006F78F8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0545D0D8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</w:tc>
      </w:tr>
      <w:tr w:rsidR="00A37DFD" w:rsidRPr="006F78F8" w14:paraId="2871EBCC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0BBB3877" w14:textId="77777777" w:rsidR="00A37DFD" w:rsidRPr="006F78F8" w:rsidRDefault="00A37DFD" w:rsidP="001963DC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 xml:space="preserve">Clearly state how the </w:t>
            </w:r>
            <w:r w:rsidR="00466D9B" w:rsidRPr="006F78F8">
              <w:rPr>
                <w:rFonts w:ascii="Arial" w:hAnsi="Arial" w:cs="Arial"/>
                <w:sz w:val="20"/>
                <w:szCs w:val="20"/>
              </w:rPr>
              <w:t>event</w:t>
            </w:r>
            <w:r w:rsidRPr="006F78F8">
              <w:rPr>
                <w:rFonts w:ascii="Arial" w:hAnsi="Arial" w:cs="Arial"/>
                <w:sz w:val="20"/>
                <w:szCs w:val="20"/>
              </w:rPr>
              <w:t xml:space="preserve"> was resolved:</w:t>
            </w:r>
          </w:p>
        </w:tc>
      </w:tr>
      <w:tr w:rsidR="00A37DFD" w:rsidRPr="006F78F8" w14:paraId="3104254F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6FBE49" w14:textId="77777777" w:rsidR="00A37DFD" w:rsidRPr="006F78F8" w:rsidRDefault="00A37DFD" w:rsidP="006C4C4D">
            <w:pPr>
              <w:pStyle w:val="Text"/>
              <w:rPr>
                <w:rFonts w:ascii="Arial" w:hAnsi="Arial" w:cs="Arial"/>
              </w:rPr>
            </w:pPr>
          </w:p>
          <w:p w14:paraId="1AE3D3CF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31416525" w14:textId="77777777" w:rsidR="005872C7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34D21814" w14:textId="77777777" w:rsidR="00335BD2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7AF296B9" w14:textId="77777777" w:rsidR="00335BD2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478D20C8" w14:textId="77777777" w:rsidR="00335BD2" w:rsidRPr="006F78F8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0C2F6FF4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12E68835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</w:tc>
      </w:tr>
      <w:tr w:rsidR="00A37DFD" w:rsidRPr="006F78F8" w14:paraId="402546D6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07180931" w14:textId="77777777" w:rsidR="00A37DFD" w:rsidRPr="006F78F8" w:rsidRDefault="00A37DFD" w:rsidP="0068599D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 xml:space="preserve">Clearly state how the </w:t>
            </w:r>
            <w:r w:rsidR="00466D9B" w:rsidRPr="006F78F8">
              <w:rPr>
                <w:rFonts w:ascii="Arial" w:hAnsi="Arial" w:cs="Arial"/>
                <w:sz w:val="20"/>
                <w:szCs w:val="20"/>
              </w:rPr>
              <w:t>event</w:t>
            </w:r>
            <w:r w:rsidRPr="006F78F8">
              <w:rPr>
                <w:rFonts w:ascii="Arial" w:hAnsi="Arial" w:cs="Arial"/>
                <w:sz w:val="20"/>
                <w:szCs w:val="20"/>
              </w:rPr>
              <w:t xml:space="preserve"> will be prevented in the future:</w:t>
            </w:r>
          </w:p>
        </w:tc>
      </w:tr>
      <w:tr w:rsidR="00A37DFD" w:rsidRPr="006F78F8" w14:paraId="705CE4FF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11B55C2" w14:textId="77777777" w:rsidR="00A37DFD" w:rsidRDefault="00A37DFD" w:rsidP="006C4C4D">
            <w:pPr>
              <w:pStyle w:val="Text"/>
              <w:rPr>
                <w:rFonts w:ascii="Arial" w:hAnsi="Arial" w:cs="Arial"/>
              </w:rPr>
            </w:pPr>
          </w:p>
          <w:p w14:paraId="40B5E166" w14:textId="77777777" w:rsidR="00335BD2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1C94CB84" w14:textId="77777777" w:rsidR="00335BD2" w:rsidRPr="006F78F8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1350490B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0A0EE66B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78AA4BEB" w14:textId="77777777" w:rsidR="005872C7" w:rsidRDefault="005872C7" w:rsidP="006C4C4D">
            <w:pPr>
              <w:pStyle w:val="Text"/>
              <w:rPr>
                <w:rFonts w:ascii="Arial" w:hAnsi="Arial" w:cs="Arial"/>
              </w:rPr>
            </w:pPr>
          </w:p>
          <w:p w14:paraId="382F674A" w14:textId="77777777" w:rsidR="00335BD2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0D9A5189" w14:textId="77777777" w:rsidR="00335BD2" w:rsidRPr="006F78F8" w:rsidRDefault="00335BD2" w:rsidP="006C4C4D">
            <w:pPr>
              <w:pStyle w:val="Text"/>
              <w:rPr>
                <w:rFonts w:ascii="Arial" w:hAnsi="Arial" w:cs="Arial"/>
              </w:rPr>
            </w:pPr>
          </w:p>
          <w:p w14:paraId="7436AB77" w14:textId="77777777" w:rsidR="005872C7" w:rsidRPr="006F78F8" w:rsidRDefault="005872C7" w:rsidP="006C4C4D">
            <w:pPr>
              <w:pStyle w:val="Text"/>
              <w:rPr>
                <w:rFonts w:ascii="Arial" w:hAnsi="Arial" w:cs="Arial"/>
              </w:rPr>
            </w:pPr>
          </w:p>
        </w:tc>
      </w:tr>
      <w:tr w:rsidR="00DE1496" w:rsidRPr="006F78F8" w14:paraId="7C71157E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36C9F2B7" w14:textId="77777777" w:rsidR="00DE1496" w:rsidRPr="006F78F8" w:rsidRDefault="00DE1496" w:rsidP="00B518E2">
            <w:pPr>
              <w:pStyle w:val="Text"/>
              <w:rPr>
                <w:rFonts w:ascii="Arial" w:hAnsi="Arial" w:cs="Arial"/>
                <w:b/>
                <w:sz w:val="20"/>
                <w:szCs w:val="20"/>
              </w:rPr>
            </w:pPr>
            <w:r w:rsidRPr="006F78F8">
              <w:rPr>
                <w:rFonts w:ascii="Arial" w:hAnsi="Arial" w:cs="Arial"/>
                <w:b/>
                <w:sz w:val="20"/>
                <w:szCs w:val="20"/>
              </w:rPr>
              <w:t>Pl</w:t>
            </w:r>
            <w:r w:rsidR="00466D9B" w:rsidRPr="006F78F8">
              <w:rPr>
                <w:rFonts w:ascii="Arial" w:hAnsi="Arial" w:cs="Arial"/>
                <w:b/>
                <w:sz w:val="20"/>
                <w:szCs w:val="20"/>
              </w:rPr>
              <w:t>ace</w:t>
            </w:r>
            <w:r w:rsidRPr="006F78F8">
              <w:rPr>
                <w:rFonts w:ascii="Arial" w:hAnsi="Arial" w:cs="Arial"/>
                <w:b/>
                <w:sz w:val="20"/>
                <w:szCs w:val="20"/>
              </w:rPr>
              <w:t xml:space="preserve"> this form in binder near the </w:t>
            </w:r>
            <w:r w:rsidR="00466D9B" w:rsidRPr="006F78F8">
              <w:rPr>
                <w:rFonts w:ascii="Arial" w:hAnsi="Arial" w:cs="Arial"/>
                <w:b/>
                <w:sz w:val="20"/>
                <w:szCs w:val="20"/>
              </w:rPr>
              <w:t xml:space="preserve">event and a copy in </w:t>
            </w:r>
            <w:r w:rsidR="00E96CCB" w:rsidRPr="006F78F8">
              <w:rPr>
                <w:rFonts w:ascii="Arial" w:hAnsi="Arial" w:cs="Arial"/>
                <w:b/>
                <w:sz w:val="20"/>
                <w:szCs w:val="20"/>
              </w:rPr>
              <w:t>the RI Internal/</w:t>
            </w:r>
            <w:r w:rsidR="00466D9B" w:rsidRPr="006F78F8">
              <w:rPr>
                <w:rFonts w:ascii="Arial" w:hAnsi="Arial" w:cs="Arial"/>
                <w:b/>
                <w:sz w:val="20"/>
                <w:szCs w:val="20"/>
              </w:rPr>
              <w:t>Miscellaneous</w:t>
            </w:r>
            <w:r w:rsidR="00B518E2" w:rsidRPr="006F78F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66D9B" w:rsidRPr="006F78F8">
              <w:rPr>
                <w:rFonts w:ascii="Arial" w:hAnsi="Arial" w:cs="Arial"/>
                <w:b/>
                <w:sz w:val="20"/>
                <w:szCs w:val="20"/>
              </w:rPr>
              <w:t>tab section.</w:t>
            </w:r>
          </w:p>
        </w:tc>
      </w:tr>
      <w:tr w:rsidR="00A37DFD" w:rsidRPr="006F78F8" w14:paraId="0C15F267" w14:textId="77777777" w:rsidTr="00DA13DC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95279C3" w14:textId="77777777" w:rsidR="00A37DFD" w:rsidRPr="006F78F8" w:rsidRDefault="00A37DFD" w:rsidP="000E3839">
            <w:pPr>
              <w:pStyle w:val="CaptionText"/>
              <w:rPr>
                <w:rFonts w:ascii="Arial" w:hAnsi="Arial" w:cs="Arial"/>
              </w:rPr>
            </w:pPr>
          </w:p>
        </w:tc>
      </w:tr>
      <w:tr w:rsidR="007C3D59" w:rsidRPr="006F78F8" w14:paraId="6180918A" w14:textId="77777777" w:rsidTr="00DE1496">
        <w:trPr>
          <w:trHeight w:val="288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101149D" w14:textId="77777777" w:rsidR="007C3D59" w:rsidRPr="006F78F8" w:rsidRDefault="00DE1496" w:rsidP="00DA13DC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sz w:val="20"/>
                <w:szCs w:val="20"/>
              </w:rPr>
              <w:t>SECTION 2 - SIGNATURE</w:t>
            </w:r>
          </w:p>
        </w:tc>
      </w:tr>
      <w:tr w:rsidR="00DE1496" w:rsidRPr="006F78F8" w14:paraId="50369FA9" w14:textId="77777777" w:rsidTr="00DE1496">
        <w:trPr>
          <w:trHeight w:val="288"/>
          <w:jc w:val="center"/>
        </w:trPr>
        <w:tc>
          <w:tcPr>
            <w:tcW w:w="7196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C5C586A" w14:textId="77777777" w:rsidR="00DE1496" w:rsidRPr="006F78F8" w:rsidRDefault="00DE1496" w:rsidP="003141E3">
            <w:pPr>
              <w:rPr>
                <w:rFonts w:ascii="Arial" w:hAnsi="Arial" w:cs="Arial"/>
                <w:b/>
              </w:rPr>
            </w:pPr>
          </w:p>
        </w:tc>
        <w:tc>
          <w:tcPr>
            <w:tcW w:w="3608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1DB8A8F6" w14:textId="77777777" w:rsidR="00DE1496" w:rsidRPr="006F78F8" w:rsidRDefault="00DE1496" w:rsidP="003141E3">
            <w:pPr>
              <w:rPr>
                <w:rFonts w:ascii="Arial" w:hAnsi="Arial" w:cs="Arial"/>
                <w:b/>
              </w:rPr>
            </w:pPr>
          </w:p>
        </w:tc>
      </w:tr>
      <w:tr w:rsidR="00532509" w:rsidRPr="006F78F8" w14:paraId="13B9AA85" w14:textId="77777777" w:rsidTr="00335BD2">
        <w:trPr>
          <w:trHeight w:val="529"/>
          <w:jc w:val="center"/>
        </w:trPr>
        <w:tc>
          <w:tcPr>
            <w:tcW w:w="1080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FC5F" w14:textId="77777777" w:rsidR="00532509" w:rsidRPr="006F78F8" w:rsidRDefault="00532509" w:rsidP="00434E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8F8">
              <w:rPr>
                <w:rFonts w:ascii="Arial" w:hAnsi="Arial" w:cs="Arial"/>
                <w:b/>
                <w:sz w:val="20"/>
                <w:szCs w:val="20"/>
              </w:rPr>
              <w:t>Print Name and Title:</w:t>
            </w:r>
            <w:r w:rsidR="00C25B90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DE1496" w:rsidRPr="006F78F8" w14:paraId="2F4FDD76" w14:textId="77777777" w:rsidTr="00335BD2">
        <w:trPr>
          <w:trHeight w:val="529"/>
          <w:jc w:val="center"/>
        </w:trPr>
        <w:tc>
          <w:tcPr>
            <w:tcW w:w="7196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CF7A45" w14:textId="77777777" w:rsidR="00DE1496" w:rsidRPr="006F78F8" w:rsidRDefault="00DE1496" w:rsidP="003141E3">
            <w:pPr>
              <w:rPr>
                <w:rFonts w:ascii="Arial" w:hAnsi="Arial" w:cs="Arial"/>
                <w:sz w:val="20"/>
                <w:szCs w:val="20"/>
              </w:rPr>
            </w:pPr>
            <w:r w:rsidRPr="006F78F8">
              <w:rPr>
                <w:rFonts w:ascii="Arial" w:hAnsi="Arial" w:cs="Arial"/>
                <w:b/>
                <w:sz w:val="20"/>
                <w:szCs w:val="20"/>
              </w:rPr>
              <w:t>Signed by:</w:t>
            </w:r>
          </w:p>
        </w:tc>
        <w:tc>
          <w:tcPr>
            <w:tcW w:w="36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6928D9F" w14:textId="77777777" w:rsidR="00DE1496" w:rsidRPr="006F78F8" w:rsidRDefault="00DE1496" w:rsidP="003141E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78F8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</w:tr>
    </w:tbl>
    <w:p w14:paraId="25EFC366" w14:textId="77777777" w:rsidR="00AC4EAC" w:rsidRPr="006F78F8" w:rsidRDefault="00AC4EAC" w:rsidP="005872C7">
      <w:pPr>
        <w:rPr>
          <w:rFonts w:ascii="Arial" w:hAnsi="Arial" w:cs="Arial"/>
        </w:rPr>
      </w:pPr>
    </w:p>
    <w:sectPr w:rsidR="00AC4EAC" w:rsidRPr="006F78F8" w:rsidSect="00D92720">
      <w:headerReference w:type="default" r:id="rId10"/>
      <w:footerReference w:type="default" r:id="rId11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2F9AE" w14:textId="77777777" w:rsidR="0050440E" w:rsidRDefault="0050440E">
      <w:r>
        <w:separator/>
      </w:r>
    </w:p>
  </w:endnote>
  <w:endnote w:type="continuationSeparator" w:id="0">
    <w:p w14:paraId="3928997B" w14:textId="77777777" w:rsidR="0050440E" w:rsidRDefault="0050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2A78" w14:textId="77777777" w:rsidR="006F78F8" w:rsidRPr="006F78F8" w:rsidRDefault="006F78F8" w:rsidP="006F78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260"/>
      </w:tabs>
      <w:rPr>
        <w:rFonts w:ascii="Arial" w:hAnsi="Arial" w:cs="Arial"/>
        <w:bCs/>
        <w:szCs w:val="20"/>
      </w:rPr>
    </w:pPr>
    <w:r w:rsidRPr="00751E14">
      <w:rPr>
        <w:rFonts w:ascii="Arial" w:hAnsi="Arial" w:cs="Arial"/>
        <w:szCs w:val="20"/>
      </w:rPr>
      <w:t xml:space="preserve">Version </w:t>
    </w:r>
    <w:r w:rsidR="00751E14" w:rsidRPr="00751E14">
      <w:rPr>
        <w:rFonts w:ascii="Arial" w:hAnsi="Arial" w:cs="Arial"/>
        <w:szCs w:val="20"/>
      </w:rPr>
      <w:t>2</w:t>
    </w:r>
    <w:r w:rsidRPr="00751E14">
      <w:rPr>
        <w:rFonts w:ascii="Arial" w:hAnsi="Arial" w:cs="Arial"/>
        <w:szCs w:val="20"/>
      </w:rPr>
      <w:t>.0, 112SEP19</w:t>
    </w:r>
    <w:r w:rsidRPr="006F78F8">
      <w:rPr>
        <w:rFonts w:ascii="Arial" w:hAnsi="Arial" w:cs="Arial"/>
        <w:szCs w:val="20"/>
      </w:rPr>
      <w:tab/>
      <w:t xml:space="preserve">Page </w:t>
    </w:r>
    <w:r w:rsidRPr="006F78F8">
      <w:rPr>
        <w:rFonts w:ascii="Arial" w:hAnsi="Arial" w:cs="Arial"/>
        <w:bCs/>
        <w:szCs w:val="20"/>
      </w:rPr>
      <w:fldChar w:fldCharType="begin"/>
    </w:r>
    <w:r w:rsidRPr="006F78F8">
      <w:rPr>
        <w:rFonts w:ascii="Arial" w:hAnsi="Arial" w:cs="Arial"/>
        <w:bCs/>
        <w:szCs w:val="20"/>
      </w:rPr>
      <w:instrText xml:space="preserve"> PAGE </w:instrText>
    </w:r>
    <w:r w:rsidRPr="006F78F8">
      <w:rPr>
        <w:rFonts w:ascii="Arial" w:hAnsi="Arial" w:cs="Arial"/>
        <w:bCs/>
        <w:szCs w:val="20"/>
      </w:rPr>
      <w:fldChar w:fldCharType="separate"/>
    </w:r>
    <w:r w:rsidR="00434EDF">
      <w:rPr>
        <w:rFonts w:ascii="Arial" w:hAnsi="Arial" w:cs="Arial"/>
        <w:bCs/>
        <w:noProof/>
        <w:szCs w:val="20"/>
      </w:rPr>
      <w:t>1</w:t>
    </w:r>
    <w:r w:rsidRPr="006F78F8">
      <w:rPr>
        <w:rFonts w:ascii="Arial" w:hAnsi="Arial" w:cs="Arial"/>
        <w:bCs/>
        <w:szCs w:val="20"/>
      </w:rPr>
      <w:fldChar w:fldCharType="end"/>
    </w:r>
    <w:r w:rsidRPr="006F78F8">
      <w:rPr>
        <w:rFonts w:ascii="Arial" w:hAnsi="Arial" w:cs="Arial"/>
        <w:szCs w:val="20"/>
      </w:rPr>
      <w:t xml:space="preserve"> of </w:t>
    </w:r>
    <w:r w:rsidRPr="006F78F8">
      <w:rPr>
        <w:rFonts w:ascii="Arial" w:hAnsi="Arial" w:cs="Arial"/>
        <w:bCs/>
        <w:szCs w:val="20"/>
      </w:rPr>
      <w:fldChar w:fldCharType="begin"/>
    </w:r>
    <w:r w:rsidRPr="006F78F8">
      <w:rPr>
        <w:rFonts w:ascii="Arial" w:hAnsi="Arial" w:cs="Arial"/>
        <w:bCs/>
        <w:szCs w:val="20"/>
      </w:rPr>
      <w:instrText xml:space="preserve"> NUMPAGES  </w:instrText>
    </w:r>
    <w:r w:rsidRPr="006F78F8">
      <w:rPr>
        <w:rFonts w:ascii="Arial" w:hAnsi="Arial" w:cs="Arial"/>
        <w:bCs/>
        <w:szCs w:val="20"/>
      </w:rPr>
      <w:fldChar w:fldCharType="separate"/>
    </w:r>
    <w:r w:rsidR="00434EDF">
      <w:rPr>
        <w:rFonts w:ascii="Arial" w:hAnsi="Arial" w:cs="Arial"/>
        <w:bCs/>
        <w:noProof/>
        <w:szCs w:val="20"/>
      </w:rPr>
      <w:t>1</w:t>
    </w:r>
    <w:r w:rsidRPr="006F78F8">
      <w:rPr>
        <w:rFonts w:ascii="Arial" w:hAnsi="Arial" w:cs="Arial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A16E9" w14:textId="77777777" w:rsidR="0050440E" w:rsidRDefault="0050440E">
      <w:r>
        <w:separator/>
      </w:r>
    </w:p>
  </w:footnote>
  <w:footnote w:type="continuationSeparator" w:id="0">
    <w:p w14:paraId="2568FB82" w14:textId="77777777" w:rsidR="0050440E" w:rsidRDefault="00504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E238F" w14:textId="77777777" w:rsidR="005872C7" w:rsidRDefault="00FA1C74" w:rsidP="00F75055">
    <w:pPr>
      <w:pStyle w:val="Header"/>
      <w:ind w:left="-180"/>
      <w:jc w:val="right"/>
      <w:rPr>
        <w:noProof/>
        <w:lang w:eastAsia="en-US"/>
      </w:rPr>
    </w:pPr>
    <w:r w:rsidRPr="009F468C">
      <w:rPr>
        <w:noProof/>
        <w:lang w:eastAsia="en-US"/>
      </w:rPr>
      <w:drawing>
        <wp:inline distT="0" distB="0" distL="0" distR="0" wp14:anchorId="7B756F5D" wp14:editId="633E301B">
          <wp:extent cx="1828800" cy="365760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570EBF" w14:textId="77777777" w:rsidR="006F78F8" w:rsidRPr="006F78F8" w:rsidRDefault="006F78F8" w:rsidP="00F75055">
    <w:pPr>
      <w:pStyle w:val="Header"/>
      <w:ind w:left="-180"/>
      <w:jc w:val="right"/>
      <w:rPr>
        <w:rFonts w:ascii="Arial" w:hAnsi="Arial" w:cs="Arial"/>
        <w:noProof/>
        <w:lang w:eastAsia="en-US"/>
      </w:rPr>
    </w:pPr>
  </w:p>
  <w:p w14:paraId="1FDDA183" w14:textId="77777777" w:rsidR="006F78F8" w:rsidRPr="006F78F8" w:rsidRDefault="006F78F8" w:rsidP="00F75055">
    <w:pPr>
      <w:pStyle w:val="Header"/>
      <w:ind w:left="-180"/>
      <w:jc w:val="right"/>
      <w:rPr>
        <w:rFonts w:ascii="Arial" w:hAnsi="Arial" w:cs="Arial"/>
        <w:noProof/>
        <w:lang w:eastAsia="en-US"/>
      </w:rPr>
    </w:pPr>
  </w:p>
  <w:p w14:paraId="1489D631" w14:textId="77777777" w:rsidR="006F78F8" w:rsidRPr="006F78F8" w:rsidRDefault="006F78F8" w:rsidP="006F78F8">
    <w:pPr>
      <w:pStyle w:val="Heading1"/>
      <w:rPr>
        <w:rFonts w:ascii="Arial" w:hAnsi="Arial" w:cs="Arial"/>
        <w:sz w:val="36"/>
        <w:szCs w:val="36"/>
      </w:rPr>
    </w:pPr>
    <w:r w:rsidRPr="006F78F8">
      <w:rPr>
        <w:rFonts w:ascii="Arial" w:hAnsi="Arial" w:cs="Arial"/>
        <w:sz w:val="36"/>
        <w:szCs w:val="36"/>
      </w:rPr>
      <w:t>NOTE TO FILE</w:t>
    </w:r>
  </w:p>
  <w:p w14:paraId="06EAC0BD" w14:textId="77777777" w:rsidR="006F78F8" w:rsidRPr="006F78F8" w:rsidRDefault="006F78F8" w:rsidP="006F78F8">
    <w:pPr>
      <w:rPr>
        <w:rFonts w:ascii="Arial" w:hAnsi="Arial" w:cs="Arial"/>
      </w:rPr>
    </w:pPr>
  </w:p>
  <w:p w14:paraId="76F0C934" w14:textId="77777777" w:rsidR="006F78F8" w:rsidRPr="006F78F8" w:rsidRDefault="006F78F8" w:rsidP="006F78F8">
    <w:pPr>
      <w:rPr>
        <w:rFonts w:ascii="Arial" w:hAnsi="Arial" w:cs="Arial"/>
      </w:rPr>
    </w:pPr>
  </w:p>
  <w:p w14:paraId="0E63D916" w14:textId="77777777" w:rsidR="006F78F8" w:rsidRPr="006F78F8" w:rsidRDefault="006F78F8" w:rsidP="00F75055">
    <w:pPr>
      <w:pStyle w:val="Header"/>
      <w:ind w:left="-180"/>
      <w:jc w:val="right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E1"/>
    <w:rsid w:val="00000F60"/>
    <w:rsid w:val="0003410B"/>
    <w:rsid w:val="00050532"/>
    <w:rsid w:val="00050D47"/>
    <w:rsid w:val="00062EC9"/>
    <w:rsid w:val="00076BDB"/>
    <w:rsid w:val="000A5A63"/>
    <w:rsid w:val="000B32A6"/>
    <w:rsid w:val="000C18C3"/>
    <w:rsid w:val="000D5CD3"/>
    <w:rsid w:val="000E3839"/>
    <w:rsid w:val="000E7C29"/>
    <w:rsid w:val="000F5168"/>
    <w:rsid w:val="00105175"/>
    <w:rsid w:val="0010651B"/>
    <w:rsid w:val="00112033"/>
    <w:rsid w:val="001162B7"/>
    <w:rsid w:val="00126109"/>
    <w:rsid w:val="001619BA"/>
    <w:rsid w:val="00162A4E"/>
    <w:rsid w:val="00164EA3"/>
    <w:rsid w:val="0019056C"/>
    <w:rsid w:val="00195C50"/>
    <w:rsid w:val="001963DC"/>
    <w:rsid w:val="001A732E"/>
    <w:rsid w:val="001B0B0B"/>
    <w:rsid w:val="001F1E87"/>
    <w:rsid w:val="001F39E0"/>
    <w:rsid w:val="001F5BB5"/>
    <w:rsid w:val="00217130"/>
    <w:rsid w:val="002236E6"/>
    <w:rsid w:val="00264D71"/>
    <w:rsid w:val="002A069F"/>
    <w:rsid w:val="002C03F5"/>
    <w:rsid w:val="002D1E97"/>
    <w:rsid w:val="002F3EB1"/>
    <w:rsid w:val="002F5E97"/>
    <w:rsid w:val="003042E1"/>
    <w:rsid w:val="003063D8"/>
    <w:rsid w:val="003141E3"/>
    <w:rsid w:val="0032235C"/>
    <w:rsid w:val="00326784"/>
    <w:rsid w:val="003359D2"/>
    <w:rsid w:val="00335BD2"/>
    <w:rsid w:val="003364C6"/>
    <w:rsid w:val="00356DC5"/>
    <w:rsid w:val="0036753A"/>
    <w:rsid w:val="003734C5"/>
    <w:rsid w:val="003A2353"/>
    <w:rsid w:val="003A41F1"/>
    <w:rsid w:val="003A4946"/>
    <w:rsid w:val="003C20C3"/>
    <w:rsid w:val="003C451E"/>
    <w:rsid w:val="003D4C32"/>
    <w:rsid w:val="003D5385"/>
    <w:rsid w:val="003E71DE"/>
    <w:rsid w:val="00400B55"/>
    <w:rsid w:val="00434EDF"/>
    <w:rsid w:val="00457A50"/>
    <w:rsid w:val="00466D9B"/>
    <w:rsid w:val="004734AB"/>
    <w:rsid w:val="004800A7"/>
    <w:rsid w:val="004904A7"/>
    <w:rsid w:val="00493B08"/>
    <w:rsid w:val="004C77C5"/>
    <w:rsid w:val="004E7A7D"/>
    <w:rsid w:val="004F2E42"/>
    <w:rsid w:val="004F72C3"/>
    <w:rsid w:val="0050440E"/>
    <w:rsid w:val="00512DBF"/>
    <w:rsid w:val="005221F3"/>
    <w:rsid w:val="00526CAC"/>
    <w:rsid w:val="00526F38"/>
    <w:rsid w:val="00532509"/>
    <w:rsid w:val="005328DC"/>
    <w:rsid w:val="005333DA"/>
    <w:rsid w:val="005374E0"/>
    <w:rsid w:val="005872C7"/>
    <w:rsid w:val="005B089D"/>
    <w:rsid w:val="005C1195"/>
    <w:rsid w:val="005D010C"/>
    <w:rsid w:val="005D7C4D"/>
    <w:rsid w:val="005E422E"/>
    <w:rsid w:val="006211C2"/>
    <w:rsid w:val="006319F4"/>
    <w:rsid w:val="006453A2"/>
    <w:rsid w:val="00657965"/>
    <w:rsid w:val="00680210"/>
    <w:rsid w:val="006849C2"/>
    <w:rsid w:val="0068599D"/>
    <w:rsid w:val="006B5B04"/>
    <w:rsid w:val="006B704B"/>
    <w:rsid w:val="006C1BCA"/>
    <w:rsid w:val="006C4C4D"/>
    <w:rsid w:val="006C526C"/>
    <w:rsid w:val="006E15C7"/>
    <w:rsid w:val="006F00E1"/>
    <w:rsid w:val="006F41EB"/>
    <w:rsid w:val="006F6620"/>
    <w:rsid w:val="006F78F8"/>
    <w:rsid w:val="0070069E"/>
    <w:rsid w:val="00703B5C"/>
    <w:rsid w:val="00722E56"/>
    <w:rsid w:val="007431B8"/>
    <w:rsid w:val="00747580"/>
    <w:rsid w:val="00751E14"/>
    <w:rsid w:val="0077325E"/>
    <w:rsid w:val="00781438"/>
    <w:rsid w:val="00786D03"/>
    <w:rsid w:val="00796CD1"/>
    <w:rsid w:val="007A7265"/>
    <w:rsid w:val="007C3D59"/>
    <w:rsid w:val="007C5CF1"/>
    <w:rsid w:val="007D2C18"/>
    <w:rsid w:val="007E6762"/>
    <w:rsid w:val="007F32AF"/>
    <w:rsid w:val="007F4DF9"/>
    <w:rsid w:val="00812BE5"/>
    <w:rsid w:val="00837B23"/>
    <w:rsid w:val="00851D9F"/>
    <w:rsid w:val="0087536E"/>
    <w:rsid w:val="008869CC"/>
    <w:rsid w:val="008A4FC7"/>
    <w:rsid w:val="008A744C"/>
    <w:rsid w:val="008C5332"/>
    <w:rsid w:val="008D673F"/>
    <w:rsid w:val="008E54F0"/>
    <w:rsid w:val="008F05E5"/>
    <w:rsid w:val="00902AB9"/>
    <w:rsid w:val="009443C3"/>
    <w:rsid w:val="0095122F"/>
    <w:rsid w:val="00954B7F"/>
    <w:rsid w:val="00964E6D"/>
    <w:rsid w:val="00974BFC"/>
    <w:rsid w:val="009754BA"/>
    <w:rsid w:val="00975D31"/>
    <w:rsid w:val="009A18DC"/>
    <w:rsid w:val="009A57C7"/>
    <w:rsid w:val="009D2A49"/>
    <w:rsid w:val="009E0DAE"/>
    <w:rsid w:val="009F1591"/>
    <w:rsid w:val="009F3A02"/>
    <w:rsid w:val="009F7528"/>
    <w:rsid w:val="00A02524"/>
    <w:rsid w:val="00A0592A"/>
    <w:rsid w:val="00A11535"/>
    <w:rsid w:val="00A32232"/>
    <w:rsid w:val="00A37DFD"/>
    <w:rsid w:val="00A47D6F"/>
    <w:rsid w:val="00A5055A"/>
    <w:rsid w:val="00A57848"/>
    <w:rsid w:val="00A57E74"/>
    <w:rsid w:val="00A65C88"/>
    <w:rsid w:val="00A74149"/>
    <w:rsid w:val="00A91D7F"/>
    <w:rsid w:val="00A97779"/>
    <w:rsid w:val="00AC4EAC"/>
    <w:rsid w:val="00AC7BEE"/>
    <w:rsid w:val="00AD33B9"/>
    <w:rsid w:val="00B3081F"/>
    <w:rsid w:val="00B33A7E"/>
    <w:rsid w:val="00B4018E"/>
    <w:rsid w:val="00B518E2"/>
    <w:rsid w:val="00B60788"/>
    <w:rsid w:val="00B624AC"/>
    <w:rsid w:val="00B71EC7"/>
    <w:rsid w:val="00B8167E"/>
    <w:rsid w:val="00BA5D57"/>
    <w:rsid w:val="00BB0755"/>
    <w:rsid w:val="00BB099E"/>
    <w:rsid w:val="00BD3FC4"/>
    <w:rsid w:val="00BE7DA0"/>
    <w:rsid w:val="00C01130"/>
    <w:rsid w:val="00C036CE"/>
    <w:rsid w:val="00C24A48"/>
    <w:rsid w:val="00C25B90"/>
    <w:rsid w:val="00C50DE3"/>
    <w:rsid w:val="00C558F7"/>
    <w:rsid w:val="00C603AE"/>
    <w:rsid w:val="00C62FD7"/>
    <w:rsid w:val="00C828F0"/>
    <w:rsid w:val="00CA370B"/>
    <w:rsid w:val="00CA4FB0"/>
    <w:rsid w:val="00CB1EB1"/>
    <w:rsid w:val="00CC0AA5"/>
    <w:rsid w:val="00CC427F"/>
    <w:rsid w:val="00CC50D2"/>
    <w:rsid w:val="00CE43D6"/>
    <w:rsid w:val="00CE61BA"/>
    <w:rsid w:val="00CE6FC6"/>
    <w:rsid w:val="00CF1E88"/>
    <w:rsid w:val="00CF6365"/>
    <w:rsid w:val="00D073D5"/>
    <w:rsid w:val="00D12BA7"/>
    <w:rsid w:val="00D17CC2"/>
    <w:rsid w:val="00D21981"/>
    <w:rsid w:val="00D235D0"/>
    <w:rsid w:val="00D3590D"/>
    <w:rsid w:val="00D35E98"/>
    <w:rsid w:val="00D75ADE"/>
    <w:rsid w:val="00D92720"/>
    <w:rsid w:val="00DA13DC"/>
    <w:rsid w:val="00DA5C73"/>
    <w:rsid w:val="00DD0590"/>
    <w:rsid w:val="00DE1496"/>
    <w:rsid w:val="00DF21C0"/>
    <w:rsid w:val="00E106B7"/>
    <w:rsid w:val="00E142FF"/>
    <w:rsid w:val="00E23E83"/>
    <w:rsid w:val="00E31F43"/>
    <w:rsid w:val="00E34533"/>
    <w:rsid w:val="00E53523"/>
    <w:rsid w:val="00E72C3D"/>
    <w:rsid w:val="00E7600E"/>
    <w:rsid w:val="00E96CCB"/>
    <w:rsid w:val="00EB3AA9"/>
    <w:rsid w:val="00EB3DE5"/>
    <w:rsid w:val="00EC32FE"/>
    <w:rsid w:val="00EF7EF9"/>
    <w:rsid w:val="00F23F8D"/>
    <w:rsid w:val="00F3254A"/>
    <w:rsid w:val="00F3261C"/>
    <w:rsid w:val="00F44915"/>
    <w:rsid w:val="00F44D0D"/>
    <w:rsid w:val="00F75055"/>
    <w:rsid w:val="00FA1C74"/>
    <w:rsid w:val="00FC5E6C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191F2"/>
  <w15:chartTrackingRefBased/>
  <w15:docId w15:val="{CA9AF08A-EEC1-BD4E-8BC8-9B807A90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033"/>
    <w:rPr>
      <w:rFonts w:ascii="Tahoma" w:hAnsi="Tahoma"/>
      <w:sz w:val="16"/>
      <w:szCs w:val="24"/>
      <w:lang w:eastAsia="ko-KR"/>
    </w:rPr>
  </w:style>
  <w:style w:type="paragraph" w:styleId="Heading1">
    <w:name w:val="heading 1"/>
    <w:basedOn w:val="Normal"/>
    <w:next w:val="Normal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68599D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qFormat/>
    <w:rsid w:val="00217130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68599D"/>
    <w:pPr>
      <w:spacing w:before="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8599D"/>
    <w:rPr>
      <w:rFonts w:ascii="Tahoma" w:eastAsia="Batang" w:hAnsi="Tahoma"/>
      <w:b/>
      <w:sz w:val="16"/>
      <w:szCs w:val="24"/>
      <w:lang w:val="en-US" w:eastAsia="ko-KR" w:bidi="ar-SA"/>
    </w:rPr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3Char">
    <w:name w:val="Heading 3 Char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rFonts w:cs="Tahoma"/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styleId="Header">
    <w:name w:val="header"/>
    <w:basedOn w:val="Normal"/>
    <w:rsid w:val="005872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2C7"/>
    <w:pPr>
      <w:tabs>
        <w:tab w:val="center" w:pos="4320"/>
        <w:tab w:val="right" w:pos="8640"/>
      </w:tabs>
    </w:pPr>
  </w:style>
  <w:style w:type="paragraph" w:styleId="ListParagraph">
    <w:name w:val="List Paragraph"/>
    <w:aliases w:val="List Paragraph1,cS List Paragraph,Colorful List - Accent 11,Medium Grid 1 - Accent 21,Light Grid - Accent 31,List Paragraph11,Bullet List,FooterText,numbered,Paragraphe de liste1,Bulletr List Paragraph,列出段落,列出段落1,Listeafsnit1,Listenabsatz"/>
    <w:basedOn w:val="Normal"/>
    <w:uiPriority w:val="34"/>
    <w:qFormat/>
    <w:rsid w:val="00CA370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6F78F8"/>
    <w:rPr>
      <w:rFonts w:ascii="Tahoma" w:hAnsi="Tahoma"/>
      <w:sz w:val="16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C:\DOCUME~1\aguthjah\LOCALS~1\Temp\TCDAE.tmp\Health%20history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00864-2656-4F8B-9F25-2327EF682B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C1019F5-E53B-4C35-AAD0-66070CF9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E2C44-2336-8944-9A00-2E63AFFB50D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91BF6D7-9B34-104A-BB7F-07B5044885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C:\DOCUME~1\aguthjah\LOCALS~1\Temp\TCDAE.tmp\Health history questionnaire.dot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2340</vt:lpstr>
    </vt:vector>
  </TitlesOfParts>
  <Manager/>
  <Company>Microsoft Corporation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2340</dc:title>
  <dc:subject/>
  <dc:creator>Angela Guthjahr</dc:creator>
  <cp:keywords/>
  <dc:description/>
  <cp:lastModifiedBy>Gao, Joe</cp:lastModifiedBy>
  <cp:revision>4</cp:revision>
  <cp:lastPrinted>2008-06-03T19:41:00Z</cp:lastPrinted>
  <dcterms:created xsi:type="dcterms:W3CDTF">2020-04-10T00:56:00Z</dcterms:created>
  <dcterms:modified xsi:type="dcterms:W3CDTF">2020-04-15T14:53:00Z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TC010266941033</vt:lpwstr>
  </property>
  <property fmtid="{D5CDD505-2E9C-101B-9397-08002B2CF9AE}" pid="3" name="Document Description">
    <vt:lpwstr>Note To File Form</vt:lpwstr>
  </property>
  <property fmtid="{D5CDD505-2E9C-101B-9397-08002B2CF9AE}" pid="4" name="ContentType">
    <vt:lpwstr>Document</vt:lpwstr>
  </property>
  <property fmtid="{D5CDD505-2E9C-101B-9397-08002B2CF9AE}" pid="5" name="Revision">
    <vt:lpwstr>01</vt:lpwstr>
  </property>
  <property fmtid="{D5CDD505-2E9C-101B-9397-08002B2CF9AE}" pid="6" name="Validity Date">
    <vt:lpwstr>2011-01-28T00:00:00Z</vt:lpwstr>
  </property>
  <property fmtid="{D5CDD505-2E9C-101B-9397-08002B2CF9AE}" pid="7" name="Order">
    <vt:lpwstr>158900.000000000</vt:lpwstr>
  </property>
</Properties>
</file>